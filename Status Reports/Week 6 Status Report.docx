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6B4EB" w14:textId="77777777" w:rsidR="00110679" w:rsidRPr="0080750C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 w:rsidRPr="0080750C">
        <w:rPr>
          <w:rFonts w:ascii="Helvetica" w:hAnsi="Helvetica" w:cs="Helvetica"/>
          <w:color w:val="000000"/>
        </w:rPr>
        <w:t>Project Members:</w:t>
      </w:r>
    </w:p>
    <w:p w14:paraId="2ABF0AE3" w14:textId="0BD47B08" w:rsidR="00CE428E" w:rsidRPr="0080750C" w:rsidRDefault="00AD4B2A" w:rsidP="00AD4B2A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 w:rsidRPr="0080750C">
        <w:rPr>
          <w:rFonts w:ascii="Helvetica" w:hAnsi="Helvetica" w:cs="Helvetica"/>
          <w:i/>
          <w:color w:val="000000"/>
        </w:rPr>
        <w:t>Dan Pavel Sinkovicz</w:t>
      </w:r>
    </w:p>
    <w:p w14:paraId="7180A32B" w14:textId="23058C12" w:rsidR="00AC6589" w:rsidRPr="0080750C" w:rsidRDefault="00AC6589" w:rsidP="00AD4B2A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 w:rsidRPr="0080750C">
        <w:rPr>
          <w:rFonts w:ascii="Helvetica" w:hAnsi="Helvetica" w:cs="Helvetica"/>
          <w:i/>
          <w:color w:val="000000"/>
        </w:rPr>
        <w:t xml:space="preserve">Vlad </w:t>
      </w:r>
      <w:proofErr w:type="spellStart"/>
      <w:r w:rsidRPr="0080750C">
        <w:rPr>
          <w:rFonts w:ascii="Helvetica" w:hAnsi="Helvetica" w:cs="Helvetica"/>
          <w:i/>
          <w:color w:val="000000"/>
        </w:rPr>
        <w:t>Iovanov</w:t>
      </w:r>
      <w:proofErr w:type="spellEnd"/>
    </w:p>
    <w:p w14:paraId="2F229656" w14:textId="77777777" w:rsidR="00AD4B2A" w:rsidRPr="0080750C" w:rsidRDefault="00AD4B2A" w:rsidP="00AD4B2A">
      <w:pPr>
        <w:pStyle w:val="NormalWeb"/>
        <w:tabs>
          <w:tab w:val="left" w:pos="360"/>
        </w:tabs>
        <w:spacing w:before="0" w:beforeAutospacing="0" w:after="0" w:afterAutospacing="0"/>
        <w:ind w:left="1080"/>
        <w:rPr>
          <w:rFonts w:ascii="Helvetica" w:hAnsi="Helvetica" w:cs="Helvetica"/>
          <w:i/>
          <w:color w:val="000000"/>
        </w:rPr>
      </w:pPr>
    </w:p>
    <w:p w14:paraId="7E1173DD" w14:textId="77777777" w:rsidR="00110679" w:rsidRPr="0080750C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 w:rsidRPr="0080750C"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14:paraId="1A424C60" w14:textId="5C2C91A2" w:rsidR="00AD4B2A" w:rsidRPr="0080750C" w:rsidRDefault="0080750C" w:rsidP="00AD4B2A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color w:val="000000"/>
          <w:sz w:val="24"/>
          <w:szCs w:val="24"/>
        </w:rPr>
      </w:pPr>
      <w:r w:rsidRPr="0080750C">
        <w:rPr>
          <w:rFonts w:ascii="Helvetica" w:hAnsi="Helvetica" w:cs="Helvetica"/>
          <w:iCs/>
          <w:color w:val="000000"/>
          <w:sz w:val="24"/>
          <w:szCs w:val="24"/>
        </w:rPr>
        <w:t>See if what we have built can be deployed</w:t>
      </w:r>
      <w:r w:rsidR="004E613E">
        <w:rPr>
          <w:rFonts w:ascii="Helvetica" w:hAnsi="Helvetica" w:cs="Helvetica"/>
          <w:iCs/>
          <w:color w:val="000000"/>
          <w:sz w:val="24"/>
          <w:szCs w:val="24"/>
        </w:rPr>
        <w:t xml:space="preserve"> – Dan Pavel Sinkovicz, Vlad </w:t>
      </w:r>
      <w:proofErr w:type="spellStart"/>
      <w:r w:rsidR="004E613E">
        <w:rPr>
          <w:rFonts w:ascii="Helvetica" w:hAnsi="Helvetica" w:cs="Helvetica"/>
          <w:iCs/>
          <w:color w:val="000000"/>
          <w:sz w:val="24"/>
          <w:szCs w:val="24"/>
        </w:rPr>
        <w:t>Iovanov</w:t>
      </w:r>
      <w:proofErr w:type="spellEnd"/>
    </w:p>
    <w:p w14:paraId="1568B452" w14:textId="77777777" w:rsidR="0080750C" w:rsidRPr="0080750C" w:rsidRDefault="0080750C" w:rsidP="0080750C">
      <w:pPr>
        <w:pStyle w:val="ListParagraph"/>
        <w:spacing w:after="0" w:line="240" w:lineRule="auto"/>
        <w:ind w:left="1080"/>
        <w:rPr>
          <w:rFonts w:ascii="Helvetica" w:hAnsi="Helvetica" w:cs="Helvetica"/>
          <w:color w:val="000000"/>
          <w:sz w:val="24"/>
          <w:szCs w:val="24"/>
        </w:rPr>
      </w:pPr>
    </w:p>
    <w:p w14:paraId="266C1051" w14:textId="77777777" w:rsidR="00110679" w:rsidRPr="0080750C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 w:rsidRPr="0080750C"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 w:rsidRPr="0080750C">
        <w:rPr>
          <w:rFonts w:ascii="Helvetica" w:hAnsi="Helvetica" w:cs="Helvetica"/>
          <w:color w:val="000000"/>
        </w:rPr>
        <w:t xml:space="preserve">) </w:t>
      </w:r>
    </w:p>
    <w:p w14:paraId="2DED20CC" w14:textId="6A183AA1" w:rsidR="008F4D0B" w:rsidRPr="0080750C" w:rsidRDefault="0080750C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Cs/>
          <w:color w:val="000000"/>
        </w:rPr>
      </w:pPr>
      <w:r w:rsidRPr="0080750C">
        <w:rPr>
          <w:rFonts w:ascii="Helvetica" w:hAnsi="Helvetica" w:cs="Helvetica"/>
          <w:iCs/>
          <w:color w:val="000000"/>
        </w:rPr>
        <w:t xml:space="preserve">See if applications work correctly on </w:t>
      </w:r>
      <w:proofErr w:type="spellStart"/>
      <w:r w:rsidRPr="0080750C">
        <w:rPr>
          <w:rFonts w:ascii="Helvetica" w:hAnsi="Helvetica" w:cs="Helvetica"/>
          <w:iCs/>
          <w:color w:val="000000"/>
        </w:rPr>
        <w:t>KubeCF</w:t>
      </w:r>
      <w:proofErr w:type="spellEnd"/>
      <w:r w:rsidRPr="0080750C">
        <w:rPr>
          <w:rFonts w:ascii="Helvetica" w:hAnsi="Helvetica" w:cs="Helvetica"/>
          <w:iCs/>
          <w:color w:val="000000"/>
        </w:rPr>
        <w:t xml:space="preserve"> for Z</w:t>
      </w:r>
      <w:r>
        <w:rPr>
          <w:rFonts w:ascii="Helvetica" w:hAnsi="Helvetica" w:cs="Helvetica"/>
          <w:iCs/>
          <w:color w:val="000000"/>
        </w:rPr>
        <w:t>.</w:t>
      </w:r>
    </w:p>
    <w:p w14:paraId="64FFCD96" w14:textId="77777777" w:rsidR="00A64AA6" w:rsidRPr="0080750C" w:rsidRDefault="00A64AA6" w:rsidP="00B2537F">
      <w:pPr>
        <w:pStyle w:val="NormalWeb"/>
        <w:tabs>
          <w:tab w:val="left" w:pos="360"/>
        </w:tabs>
        <w:spacing w:before="0" w:beforeAutospacing="0" w:after="0" w:afterAutospacing="0"/>
        <w:ind w:left="1080"/>
        <w:rPr>
          <w:rFonts w:ascii="Helvetica" w:hAnsi="Helvetica" w:cs="Helvetica"/>
          <w:iCs/>
          <w:color w:val="000000"/>
        </w:rPr>
      </w:pPr>
    </w:p>
    <w:p w14:paraId="7D0FFB16" w14:textId="77777777" w:rsidR="008C424D" w:rsidRPr="0080750C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 w:rsidRPr="0080750C">
        <w:rPr>
          <w:rFonts w:ascii="Helvetica" w:hAnsi="Helvetica" w:cs="Helvetica"/>
          <w:color w:val="000000"/>
        </w:rPr>
        <w:t>List of issues, problems, or conce</w:t>
      </w:r>
      <w:r w:rsidR="00CE428E" w:rsidRPr="0080750C">
        <w:rPr>
          <w:rFonts w:ascii="Helvetica" w:hAnsi="Helvetica" w:cs="Helvetica"/>
          <w:color w:val="000000"/>
        </w:rPr>
        <w:t>rn(s)</w:t>
      </w:r>
    </w:p>
    <w:p w14:paraId="0544F27E" w14:textId="0E1FC299" w:rsidR="00D80239" w:rsidRPr="0080750C" w:rsidRDefault="0080750C" w:rsidP="00824D68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Cs/>
          <w:color w:val="000000"/>
        </w:rPr>
      </w:pPr>
      <w:r>
        <w:rPr>
          <w:rFonts w:ascii="Helvetica" w:hAnsi="Helvetica" w:cs="Helvetica"/>
          <w:iCs/>
          <w:color w:val="000000"/>
        </w:rPr>
        <w:t>N/A</w:t>
      </w:r>
    </w:p>
    <w:sectPr w:rsidR="00D80239" w:rsidRPr="0080750C" w:rsidSect="00CE428E">
      <w:headerReference w:type="default" r:id="rId7"/>
      <w:footerReference w:type="default" r:id="rId8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148F98" w14:textId="77777777" w:rsidR="00C166AF" w:rsidRDefault="00C166AF" w:rsidP="00110679">
      <w:pPr>
        <w:spacing w:after="0" w:line="240" w:lineRule="auto"/>
      </w:pPr>
      <w:r>
        <w:separator/>
      </w:r>
    </w:p>
  </w:endnote>
  <w:endnote w:type="continuationSeparator" w:id="0">
    <w:p w14:paraId="122A57C4" w14:textId="77777777" w:rsidR="00C166AF" w:rsidRDefault="00C166AF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FE7996" w14:textId="77777777" w:rsidR="00F71CEC" w:rsidRPr="00F71CEC" w:rsidRDefault="00F71CEC" w:rsidP="00F71CEC">
    <w:pPr>
      <w:pStyle w:val="Header"/>
    </w:pPr>
    <w:r w:rsidRPr="00F71CEC">
      <w:t>OMF Linux Foundation</w:t>
    </w:r>
    <w:r>
      <w:tab/>
    </w:r>
    <w:r>
      <w:tab/>
      <w:t>Summer 2018</w:t>
    </w:r>
  </w:p>
  <w:p w14:paraId="1C8B71B8" w14:textId="77777777" w:rsidR="00F71CEC" w:rsidRDefault="00F71C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1F505C" w14:textId="77777777" w:rsidR="00C166AF" w:rsidRDefault="00C166AF" w:rsidP="00110679">
      <w:pPr>
        <w:spacing w:after="0" w:line="240" w:lineRule="auto"/>
      </w:pPr>
      <w:r>
        <w:separator/>
      </w:r>
    </w:p>
  </w:footnote>
  <w:footnote w:type="continuationSeparator" w:id="0">
    <w:p w14:paraId="6AD60E77" w14:textId="77777777" w:rsidR="00C166AF" w:rsidRDefault="00C166AF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57A8F" w14:textId="499075D5" w:rsidR="00110679" w:rsidRDefault="00AD4B2A" w:rsidP="00110679">
    <w:pPr>
      <w:pStyle w:val="Header"/>
      <w:jc w:val="center"/>
      <w:rPr>
        <w:b/>
        <w:sz w:val="32"/>
        <w:szCs w:val="32"/>
      </w:rPr>
    </w:pPr>
    <w:proofErr w:type="spellStart"/>
    <w:r w:rsidRPr="00AD4B2A">
      <w:rPr>
        <w:b/>
        <w:sz w:val="32"/>
        <w:szCs w:val="32"/>
      </w:rPr>
      <w:t>KubeCF</w:t>
    </w:r>
    <w:proofErr w:type="spellEnd"/>
    <w:r w:rsidR="00AC6589">
      <w:rPr>
        <w:b/>
        <w:sz w:val="32"/>
        <w:szCs w:val="32"/>
      </w:rPr>
      <w:t>—</w:t>
    </w:r>
    <w:r w:rsidRPr="00AD4B2A">
      <w:rPr>
        <w:b/>
        <w:sz w:val="32"/>
        <w:szCs w:val="32"/>
      </w:rPr>
      <w:t>Endgame</w:t>
    </w:r>
    <w:r w:rsidR="00AC6589">
      <w:rPr>
        <w:b/>
        <w:sz w:val="32"/>
        <w:szCs w:val="32"/>
      </w:rPr>
      <w:t xml:space="preserve"> </w:t>
    </w:r>
    <w:r w:rsidRPr="00AD4B2A">
      <w:rPr>
        <w:b/>
        <w:sz w:val="32"/>
        <w:szCs w:val="32"/>
      </w:rPr>
      <w:t>Platform</w:t>
    </w:r>
    <w:r w:rsidR="00AC6589">
      <w:rPr>
        <w:b/>
        <w:sz w:val="32"/>
        <w:szCs w:val="32"/>
      </w:rPr>
      <w:t xml:space="preserve"> </w:t>
    </w:r>
    <w:r w:rsidRPr="00AD4B2A">
      <w:rPr>
        <w:b/>
        <w:sz w:val="32"/>
        <w:szCs w:val="32"/>
      </w:rPr>
      <w:t>on</w:t>
    </w:r>
    <w:r w:rsidR="00AC6589">
      <w:rPr>
        <w:b/>
        <w:sz w:val="32"/>
        <w:szCs w:val="32"/>
      </w:rPr>
      <w:t xml:space="preserve"> </w:t>
    </w:r>
    <w:r w:rsidRPr="00AD4B2A">
      <w:rPr>
        <w:b/>
        <w:sz w:val="32"/>
        <w:szCs w:val="32"/>
      </w:rPr>
      <w:t>Z</w:t>
    </w:r>
  </w:p>
  <w:p w14:paraId="123BB943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183EF5BE" w14:textId="432F0614" w:rsidR="00110679" w:rsidRPr="008F4D0B" w:rsidRDefault="0080750C" w:rsidP="00F41972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29</w:t>
    </w:r>
    <w:r>
      <w:rPr>
        <w:i/>
        <w:sz w:val="24"/>
        <w:szCs w:val="24"/>
        <w:vertAlign w:val="superscript"/>
      </w:rPr>
      <w:t>th</w:t>
    </w:r>
    <w:r w:rsidR="00063FA9">
      <w:rPr>
        <w:i/>
        <w:sz w:val="24"/>
        <w:szCs w:val="24"/>
      </w:rPr>
      <w:t xml:space="preserve"> </w:t>
    </w:r>
    <w:r w:rsidR="00824D68">
      <w:rPr>
        <w:i/>
        <w:sz w:val="24"/>
        <w:szCs w:val="24"/>
      </w:rPr>
      <w:t>of June</w:t>
    </w:r>
    <w:r w:rsidR="00AD4B2A">
      <w:rPr>
        <w:i/>
        <w:sz w:val="24"/>
        <w:szCs w:val="24"/>
      </w:rPr>
      <w:t>, 2020</w:t>
    </w:r>
  </w:p>
  <w:p w14:paraId="4266288E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78C354" wp14:editId="40EA7463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3C03D1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CEC"/>
    <w:rsid w:val="00063FA9"/>
    <w:rsid w:val="001022F3"/>
    <w:rsid w:val="001062DD"/>
    <w:rsid w:val="00110679"/>
    <w:rsid w:val="002A7A77"/>
    <w:rsid w:val="002C204C"/>
    <w:rsid w:val="002D5C10"/>
    <w:rsid w:val="003B6BA0"/>
    <w:rsid w:val="004E613E"/>
    <w:rsid w:val="005F62EB"/>
    <w:rsid w:val="00663FC3"/>
    <w:rsid w:val="00671386"/>
    <w:rsid w:val="007946D6"/>
    <w:rsid w:val="007D77FE"/>
    <w:rsid w:val="0080750C"/>
    <w:rsid w:val="00814AEF"/>
    <w:rsid w:val="0082406C"/>
    <w:rsid w:val="00824D68"/>
    <w:rsid w:val="008F4D0B"/>
    <w:rsid w:val="00A1642C"/>
    <w:rsid w:val="00A1681A"/>
    <w:rsid w:val="00A64AA6"/>
    <w:rsid w:val="00AC6589"/>
    <w:rsid w:val="00AD3211"/>
    <w:rsid w:val="00AD3804"/>
    <w:rsid w:val="00AD4B2A"/>
    <w:rsid w:val="00B2537F"/>
    <w:rsid w:val="00B57A7C"/>
    <w:rsid w:val="00C166AF"/>
    <w:rsid w:val="00C82ACA"/>
    <w:rsid w:val="00CC2608"/>
    <w:rsid w:val="00CD1F18"/>
    <w:rsid w:val="00CE428E"/>
    <w:rsid w:val="00CE4BDE"/>
    <w:rsid w:val="00D70264"/>
    <w:rsid w:val="00D80239"/>
    <w:rsid w:val="00EF6A62"/>
    <w:rsid w:val="00F41972"/>
    <w:rsid w:val="00F578C5"/>
    <w:rsid w:val="00F71CEC"/>
    <w:rsid w:val="00FE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A85A9D"/>
  <w15:chartTrackingRefBased/>
  <w15:docId w15:val="{FB3297B9-AF97-4C45-AEB7-7BC834904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3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4937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hlbergra\Documents\%23VCU%20Comp%20Sci%20Classes\CMSC451\Status%20Reports\Status%20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Reports.dotx</Template>
  <TotalTime>0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 Dahlberg</dc:creator>
  <cp:keywords/>
  <dc:description/>
  <cp:lastModifiedBy>Sinkovicz Dan Pavel</cp:lastModifiedBy>
  <cp:revision>17</cp:revision>
  <dcterms:created xsi:type="dcterms:W3CDTF">2018-05-03T14:22:00Z</dcterms:created>
  <dcterms:modified xsi:type="dcterms:W3CDTF">2020-07-03T14:51:00Z</dcterms:modified>
</cp:coreProperties>
</file>