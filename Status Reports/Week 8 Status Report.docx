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6B4EB" w14:textId="77777777" w:rsidR="00110679" w:rsidRPr="0080750C" w:rsidRDefault="00110679" w:rsidP="004A073D">
      <w:pPr>
        <w:pStyle w:val="NormalWeb"/>
        <w:tabs>
          <w:tab w:val="left" w:pos="360"/>
        </w:tabs>
        <w:spacing w:before="0" w:beforeAutospacing="0" w:after="240" w:afterAutospacing="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Project Members:</w:t>
      </w:r>
    </w:p>
    <w:p w14:paraId="2ABF0AE3" w14:textId="0BD47B08" w:rsidR="00CE428E" w:rsidRPr="0080750C" w:rsidRDefault="00AD4B2A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0750C">
        <w:rPr>
          <w:rFonts w:ascii="Helvetica" w:hAnsi="Helvetica" w:cs="Helvetica"/>
          <w:i/>
          <w:color w:val="000000"/>
        </w:rPr>
        <w:t>Dan Pavel Sinkovicz</w:t>
      </w:r>
    </w:p>
    <w:p w14:paraId="7180A32B" w14:textId="23058C12" w:rsidR="00AC6589" w:rsidRPr="0080750C" w:rsidRDefault="00AC6589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0750C">
        <w:rPr>
          <w:rFonts w:ascii="Helvetica" w:hAnsi="Helvetica" w:cs="Helvetica"/>
          <w:i/>
          <w:color w:val="000000"/>
        </w:rPr>
        <w:t>Vlad Iovanov</w:t>
      </w:r>
    </w:p>
    <w:p w14:paraId="2F229656" w14:textId="77777777" w:rsidR="00AD4B2A" w:rsidRPr="0080750C" w:rsidRDefault="00AD4B2A" w:rsidP="00AD4B2A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7E1173DD" w14:textId="77777777" w:rsidR="00110679" w:rsidRPr="0080750C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1A424C60" w14:textId="5C2C91A2" w:rsidR="00AD4B2A" w:rsidRPr="0080750C" w:rsidRDefault="0080750C" w:rsidP="00AD4B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80750C">
        <w:rPr>
          <w:rFonts w:ascii="Helvetica" w:hAnsi="Helvetica" w:cs="Helvetica"/>
          <w:iCs/>
          <w:color w:val="000000"/>
          <w:sz w:val="24"/>
          <w:szCs w:val="24"/>
        </w:rPr>
        <w:t>See if what we have built can be deployed</w:t>
      </w:r>
      <w:r w:rsidR="004E613E">
        <w:rPr>
          <w:rFonts w:ascii="Helvetica" w:hAnsi="Helvetica" w:cs="Helvetica"/>
          <w:iCs/>
          <w:color w:val="000000"/>
          <w:sz w:val="24"/>
          <w:szCs w:val="24"/>
        </w:rPr>
        <w:t xml:space="preserve"> – Dan Pavel Sinkovicz, Vlad Iovanov</w:t>
      </w:r>
    </w:p>
    <w:p w14:paraId="1568B452" w14:textId="77777777" w:rsidR="0080750C" w:rsidRPr="0080750C" w:rsidRDefault="0080750C" w:rsidP="0080750C">
      <w:pPr>
        <w:pStyle w:val="ListParagraph"/>
        <w:spacing w:after="0" w:line="240" w:lineRule="auto"/>
        <w:ind w:left="1080"/>
        <w:rPr>
          <w:rFonts w:ascii="Helvetica" w:hAnsi="Helvetica" w:cs="Helvetica"/>
          <w:color w:val="000000"/>
          <w:sz w:val="24"/>
          <w:szCs w:val="24"/>
        </w:rPr>
      </w:pPr>
    </w:p>
    <w:p w14:paraId="266C1051" w14:textId="77777777" w:rsidR="00110679" w:rsidRPr="0080750C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 w:rsidRPr="0080750C">
        <w:rPr>
          <w:rFonts w:ascii="Helvetica" w:hAnsi="Helvetica" w:cs="Helvetica"/>
          <w:color w:val="000000"/>
        </w:rPr>
        <w:t xml:space="preserve">) </w:t>
      </w:r>
    </w:p>
    <w:p w14:paraId="64FFCD96" w14:textId="4648145B" w:rsidR="00A64AA6" w:rsidRDefault="003C7C37" w:rsidP="00B2537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Cs/>
          <w:color w:val="000000"/>
        </w:rPr>
      </w:pPr>
      <w:r w:rsidRPr="0080750C">
        <w:rPr>
          <w:rFonts w:ascii="Helvetica" w:hAnsi="Helvetica" w:cs="Helvetica"/>
          <w:iCs/>
          <w:color w:val="000000"/>
        </w:rPr>
        <w:t>See if what we have built can be deployed</w:t>
      </w:r>
      <w:r>
        <w:rPr>
          <w:rFonts w:ascii="Helvetica" w:hAnsi="Helvetica" w:cs="Helvetica"/>
          <w:iCs/>
          <w:color w:val="000000"/>
        </w:rPr>
        <w:t xml:space="preserve"> – Continuing </w:t>
      </w:r>
    </w:p>
    <w:p w14:paraId="5641C072" w14:textId="77777777" w:rsidR="003C7C37" w:rsidRPr="0080750C" w:rsidRDefault="003C7C37" w:rsidP="00B2537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Cs/>
          <w:color w:val="000000"/>
        </w:rPr>
      </w:pPr>
    </w:p>
    <w:p w14:paraId="7D0FFB16" w14:textId="77777777" w:rsidR="008C424D" w:rsidRPr="0080750C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List of issues, problems, or conce</w:t>
      </w:r>
      <w:r w:rsidR="00CE428E" w:rsidRPr="0080750C">
        <w:rPr>
          <w:rFonts w:ascii="Helvetica" w:hAnsi="Helvetica" w:cs="Helvetica"/>
          <w:color w:val="000000"/>
        </w:rPr>
        <w:t>rn(s)</w:t>
      </w:r>
    </w:p>
    <w:p w14:paraId="0544F27E" w14:textId="3F58BF93" w:rsidR="00D80239" w:rsidRPr="0080750C" w:rsidRDefault="00DB7FE2" w:rsidP="00824D6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 xml:space="preserve">The KubeCf deployment on Kubernetes still keeps failing as we don’t have a solution for the diego-cell error. Might try running KubeCf with </w:t>
      </w:r>
      <w:r w:rsidR="003E653B">
        <w:rPr>
          <w:rFonts w:ascii="Helvetica" w:hAnsi="Helvetica" w:cs="Helvetica"/>
          <w:iCs/>
          <w:color w:val="000000"/>
        </w:rPr>
        <w:t>e</w:t>
      </w:r>
      <w:r>
        <w:rPr>
          <w:rFonts w:ascii="Helvetica" w:hAnsi="Helvetica" w:cs="Helvetica"/>
          <w:iCs/>
          <w:color w:val="000000"/>
        </w:rPr>
        <w:t>irini instead of diego for the following weeks and see the result.</w:t>
      </w:r>
    </w:p>
    <w:sectPr w:rsidR="00D80239" w:rsidRPr="0080750C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921DC" w14:textId="77777777" w:rsidR="00467E1F" w:rsidRDefault="00467E1F" w:rsidP="00110679">
      <w:pPr>
        <w:spacing w:after="0" w:line="240" w:lineRule="auto"/>
      </w:pPr>
      <w:r>
        <w:separator/>
      </w:r>
    </w:p>
  </w:endnote>
  <w:endnote w:type="continuationSeparator" w:id="0">
    <w:p w14:paraId="197D92CE" w14:textId="77777777" w:rsidR="00467E1F" w:rsidRDefault="00467E1F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8D8C2" w14:textId="77777777" w:rsidR="00FD4BA9" w:rsidRDefault="00FD4B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E7996" w14:textId="77777777"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2018</w:t>
    </w:r>
  </w:p>
  <w:p w14:paraId="1C8B71B8" w14:textId="77777777" w:rsidR="00F71CEC" w:rsidRDefault="00F71C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0FEBB" w14:textId="77777777" w:rsidR="00FD4BA9" w:rsidRDefault="00FD4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AC67E" w14:textId="77777777" w:rsidR="00467E1F" w:rsidRDefault="00467E1F" w:rsidP="00110679">
      <w:pPr>
        <w:spacing w:after="0" w:line="240" w:lineRule="auto"/>
      </w:pPr>
      <w:r>
        <w:separator/>
      </w:r>
    </w:p>
  </w:footnote>
  <w:footnote w:type="continuationSeparator" w:id="0">
    <w:p w14:paraId="1939F4A8" w14:textId="77777777" w:rsidR="00467E1F" w:rsidRDefault="00467E1F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DC0EF" w14:textId="77777777" w:rsidR="00FD4BA9" w:rsidRDefault="00FD4B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7A8F" w14:textId="499075D5" w:rsidR="00110679" w:rsidRDefault="00AD4B2A" w:rsidP="00110679">
    <w:pPr>
      <w:pStyle w:val="Header"/>
      <w:jc w:val="center"/>
      <w:rPr>
        <w:b/>
        <w:sz w:val="32"/>
        <w:szCs w:val="32"/>
      </w:rPr>
    </w:pPr>
    <w:r w:rsidRPr="00AD4B2A">
      <w:rPr>
        <w:b/>
        <w:sz w:val="32"/>
        <w:szCs w:val="32"/>
      </w:rPr>
      <w:t>KubeCF</w:t>
    </w:r>
    <w:r w:rsidR="00AC6589">
      <w:rPr>
        <w:b/>
        <w:sz w:val="32"/>
        <w:szCs w:val="32"/>
      </w:rPr>
      <w:t>—</w:t>
    </w:r>
    <w:r w:rsidRPr="00AD4B2A">
      <w:rPr>
        <w:b/>
        <w:sz w:val="32"/>
        <w:szCs w:val="32"/>
      </w:rPr>
      <w:t>Endgame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Platform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on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Z</w:t>
    </w:r>
  </w:p>
  <w:p w14:paraId="123BB943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83EF5BE" w14:textId="72BF75E8" w:rsidR="00110679" w:rsidRPr="008F4D0B" w:rsidRDefault="00165FB5" w:rsidP="00F41972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13</w:t>
    </w:r>
    <w:r w:rsidRPr="00165FB5">
      <w:rPr>
        <w:i/>
        <w:sz w:val="24"/>
        <w:szCs w:val="24"/>
        <w:vertAlign w:val="superscript"/>
      </w:rPr>
      <w:t>th</w:t>
    </w:r>
    <w:r>
      <w:rPr>
        <w:i/>
        <w:sz w:val="24"/>
        <w:szCs w:val="24"/>
      </w:rPr>
      <w:t xml:space="preserve"> </w:t>
    </w:r>
    <w:r w:rsidR="00824D68">
      <w:rPr>
        <w:i/>
        <w:sz w:val="24"/>
        <w:szCs w:val="24"/>
      </w:rPr>
      <w:t>of Ju</w:t>
    </w:r>
    <w:r w:rsidR="00FD4BA9">
      <w:rPr>
        <w:i/>
        <w:sz w:val="24"/>
        <w:szCs w:val="24"/>
      </w:rPr>
      <w:t>ly</w:t>
    </w:r>
    <w:r w:rsidR="00AD4B2A">
      <w:rPr>
        <w:i/>
        <w:sz w:val="24"/>
        <w:szCs w:val="24"/>
      </w:rPr>
      <w:t>, 2020</w:t>
    </w:r>
  </w:p>
  <w:p w14:paraId="4266288E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78C354" wp14:editId="40EA7463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02CFF" w14:textId="77777777" w:rsidR="00FD4BA9" w:rsidRDefault="00FD4B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CEC"/>
    <w:rsid w:val="00063FA9"/>
    <w:rsid w:val="001022F3"/>
    <w:rsid w:val="001062DD"/>
    <w:rsid w:val="00110679"/>
    <w:rsid w:val="00165FB5"/>
    <w:rsid w:val="002A7A77"/>
    <w:rsid w:val="002B57A9"/>
    <w:rsid w:val="002C204C"/>
    <w:rsid w:val="002D5C10"/>
    <w:rsid w:val="003B6BA0"/>
    <w:rsid w:val="003C7C37"/>
    <w:rsid w:val="003E653B"/>
    <w:rsid w:val="00420C83"/>
    <w:rsid w:val="00467E1F"/>
    <w:rsid w:val="004A073D"/>
    <w:rsid w:val="004E613E"/>
    <w:rsid w:val="005F62EB"/>
    <w:rsid w:val="00663FC3"/>
    <w:rsid w:val="00671386"/>
    <w:rsid w:val="00724552"/>
    <w:rsid w:val="007946D6"/>
    <w:rsid w:val="007D77FE"/>
    <w:rsid w:val="0080750C"/>
    <w:rsid w:val="00814AEF"/>
    <w:rsid w:val="0082406C"/>
    <w:rsid w:val="00824D68"/>
    <w:rsid w:val="008F4D0B"/>
    <w:rsid w:val="009B316C"/>
    <w:rsid w:val="00A1642C"/>
    <w:rsid w:val="00A1681A"/>
    <w:rsid w:val="00A64AA6"/>
    <w:rsid w:val="00AC6589"/>
    <w:rsid w:val="00AD3211"/>
    <w:rsid w:val="00AD3804"/>
    <w:rsid w:val="00AD4B2A"/>
    <w:rsid w:val="00B2537F"/>
    <w:rsid w:val="00B57A7C"/>
    <w:rsid w:val="00C166AF"/>
    <w:rsid w:val="00C82ACA"/>
    <w:rsid w:val="00CC2608"/>
    <w:rsid w:val="00CD1F18"/>
    <w:rsid w:val="00CD4838"/>
    <w:rsid w:val="00CE428E"/>
    <w:rsid w:val="00CE4BDE"/>
    <w:rsid w:val="00D70264"/>
    <w:rsid w:val="00D80239"/>
    <w:rsid w:val="00DB7FE2"/>
    <w:rsid w:val="00EF6A62"/>
    <w:rsid w:val="00F41972"/>
    <w:rsid w:val="00F578C5"/>
    <w:rsid w:val="00F71CEC"/>
    <w:rsid w:val="00FD4BA9"/>
    <w:rsid w:val="00FE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85A9D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937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Sinkovicz Dan Pavel</cp:lastModifiedBy>
  <cp:revision>25</cp:revision>
  <dcterms:created xsi:type="dcterms:W3CDTF">2018-05-03T14:22:00Z</dcterms:created>
  <dcterms:modified xsi:type="dcterms:W3CDTF">2020-08-07T07:46:00Z</dcterms:modified>
</cp:coreProperties>
</file>