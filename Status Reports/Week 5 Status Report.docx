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Vlad Iovanov</w:t>
      </w:r>
    </w:p>
    <w:p w14:paraId="2F229656" w14:textId="77777777" w:rsidR="00AD4B2A" w:rsidRPr="00AD4B2A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6D4766FD" w:rsidR="00AD4B2A" w:rsidRDefault="00AD4B2A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Jenkins builds:</w:t>
      </w:r>
    </w:p>
    <w:p w14:paraId="4074817A" w14:textId="25460A8B" w:rsidR="002D5C10" w:rsidRDefault="00063FA9" w:rsidP="002D5C10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loggregator-agent</w:t>
      </w:r>
      <w:r w:rsidR="00824D68">
        <w:rPr>
          <w:rFonts w:ascii="Helvetica" w:hAnsi="Helvetica" w:cs="Helvetica"/>
          <w:color w:val="000000"/>
        </w:rPr>
        <w:t xml:space="preserve"> </w:t>
      </w:r>
      <w:r w:rsidR="002D5C10">
        <w:rPr>
          <w:rFonts w:ascii="Helvetica" w:hAnsi="Helvetica" w:cs="Helvetica"/>
          <w:color w:val="000000"/>
        </w:rPr>
        <w:t>(quarkz/</w:t>
      </w:r>
      <w:r>
        <w:rPr>
          <w:rFonts w:ascii="Helvetica" w:hAnsi="Helvetica" w:cs="Helvetica"/>
          <w:color w:val="000000"/>
        </w:rPr>
        <w:t>loggregator-agent</w:t>
      </w:r>
      <w:r w:rsidR="002D5C10">
        <w:rPr>
          <w:rFonts w:ascii="Helvetica" w:hAnsi="Helvetica" w:cs="Helvetica"/>
          <w:color w:val="000000"/>
        </w:rPr>
        <w:t>)</w:t>
      </w:r>
      <w:r w:rsidR="00CE4BDE">
        <w:rPr>
          <w:rFonts w:ascii="Helvetica" w:hAnsi="Helvetica" w:cs="Helvetica"/>
          <w:color w:val="000000"/>
        </w:rPr>
        <w:t xml:space="preserve"> – Dan Pavel Sinkovicz</w:t>
      </w:r>
    </w:p>
    <w:p w14:paraId="3655D1B7" w14:textId="10D2DC55" w:rsidR="00AD4B2A" w:rsidRDefault="00063FA9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Cs/>
          <w:color w:val="000000"/>
        </w:rPr>
        <w:t>routing</w:t>
      </w:r>
      <w:r w:rsidR="00824D68">
        <w:rPr>
          <w:rFonts w:ascii="Helvetica" w:hAnsi="Helvetica" w:cs="Helvetica"/>
          <w:color w:val="000000"/>
        </w:rPr>
        <w:t xml:space="preserve"> </w:t>
      </w:r>
      <w:r w:rsidR="007D77FE">
        <w:rPr>
          <w:rFonts w:ascii="Helvetica" w:hAnsi="Helvetica" w:cs="Helvetica"/>
          <w:color w:val="000000"/>
        </w:rPr>
        <w:t>(quarkz</w:t>
      </w:r>
      <w:r w:rsidR="00FE2899">
        <w:rPr>
          <w:rFonts w:ascii="Helvetica" w:hAnsi="Helvetica" w:cs="Helvetica"/>
          <w:color w:val="000000"/>
        </w:rPr>
        <w:t>/</w:t>
      </w:r>
      <w:r>
        <w:rPr>
          <w:rFonts w:ascii="Helvetica" w:hAnsi="Helvetica" w:cs="Helvetica"/>
          <w:iCs/>
          <w:color w:val="000000"/>
        </w:rPr>
        <w:t>routing</w:t>
      </w:r>
      <w:r w:rsidR="007D77FE">
        <w:rPr>
          <w:rFonts w:ascii="Helvetica" w:hAnsi="Helvetica" w:cs="Helvetica"/>
          <w:color w:val="000000"/>
        </w:rPr>
        <w:t>)</w:t>
      </w:r>
      <w:r w:rsidR="00CE4BDE">
        <w:rPr>
          <w:rFonts w:ascii="Helvetica" w:hAnsi="Helvetica" w:cs="Helvetica"/>
          <w:color w:val="000000"/>
        </w:rPr>
        <w:t xml:space="preserve"> – Dan Pavel Sinkovicz</w:t>
      </w:r>
    </w:p>
    <w:p w14:paraId="242C4EDB" w14:textId="01C22A06" w:rsidR="00824D68" w:rsidRDefault="00063FA9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063FA9">
        <w:rPr>
          <w:rFonts w:ascii="Helvetica" w:hAnsi="Helvetica" w:cs="Helvetica"/>
          <w:color w:val="000000"/>
        </w:rPr>
        <w:t>sle</w:t>
      </w:r>
      <w:r>
        <w:rPr>
          <w:rFonts w:ascii="Helvetica" w:hAnsi="Helvetica" w:cs="Helvetica"/>
          <w:color w:val="000000"/>
        </w:rPr>
        <w:t>15</w:t>
      </w:r>
      <w:r w:rsidRPr="00063FA9">
        <w:rPr>
          <w:rFonts w:ascii="Helvetica" w:hAnsi="Helvetica" w:cs="Helvetica"/>
          <w:color w:val="000000"/>
        </w:rPr>
        <w:t xml:space="preserve"> </w:t>
      </w:r>
      <w:r w:rsidR="00824D68">
        <w:rPr>
          <w:rFonts w:ascii="Helvetica" w:hAnsi="Helvetica" w:cs="Helvetica"/>
          <w:color w:val="000000"/>
        </w:rPr>
        <w:t>(quarkz/</w:t>
      </w:r>
      <w:r w:rsidRPr="00063FA9">
        <w:rPr>
          <w:rFonts w:ascii="Helvetica" w:hAnsi="Helvetica" w:cs="Helvetica"/>
          <w:color w:val="000000"/>
        </w:rPr>
        <w:t>fissile-stemcell-sle</w:t>
      </w:r>
      <w:r w:rsidR="00824D68">
        <w:rPr>
          <w:rFonts w:ascii="Helvetica" w:hAnsi="Helvetica" w:cs="Helvetica"/>
          <w:color w:val="000000"/>
        </w:rPr>
        <w:t>) – Dan Pavel Sinkovicz</w:t>
      </w:r>
      <w:r>
        <w:rPr>
          <w:rFonts w:ascii="Helvetica" w:hAnsi="Helvetica" w:cs="Helvetica"/>
          <w:color w:val="000000"/>
        </w:rPr>
        <w:t>, Vlad Iovanov</w:t>
      </w:r>
    </w:p>
    <w:p w14:paraId="66F66BA9" w14:textId="6980802D" w:rsidR="00824D68" w:rsidRDefault="00063FA9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063FA9">
        <w:rPr>
          <w:rFonts w:ascii="Helvetica" w:hAnsi="Helvetica" w:cs="Helvetica"/>
          <w:color w:val="000000"/>
        </w:rPr>
        <w:t>statsd-injector</w:t>
      </w:r>
      <w:r w:rsidR="00824D68">
        <w:rPr>
          <w:rFonts w:ascii="Helvetica" w:hAnsi="Helvetica" w:cs="Helvetica"/>
          <w:color w:val="000000"/>
        </w:rPr>
        <w:t xml:space="preserve"> (quarkz/</w:t>
      </w:r>
      <w:r w:rsidRPr="00063FA9">
        <w:rPr>
          <w:rFonts w:ascii="Helvetica" w:hAnsi="Helvetica" w:cs="Helvetica"/>
          <w:color w:val="000000"/>
        </w:rPr>
        <w:t>statsd-injector</w:t>
      </w:r>
      <w:r w:rsidR="00824D68">
        <w:rPr>
          <w:rFonts w:ascii="Helvetica" w:hAnsi="Helvetica" w:cs="Helvetica"/>
          <w:color w:val="000000"/>
        </w:rPr>
        <w:t>) - Dan Pavel Sinkovicz</w:t>
      </w:r>
    </w:p>
    <w:p w14:paraId="362DD041" w14:textId="0C4F2F74" w:rsidR="00063FA9" w:rsidRPr="00063FA9" w:rsidRDefault="00063FA9" w:rsidP="00063FA9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uaa</w:t>
      </w:r>
      <w:r>
        <w:rPr>
          <w:rFonts w:ascii="Helvetica" w:hAnsi="Helvetica" w:cs="Helvetica"/>
          <w:color w:val="000000"/>
        </w:rPr>
        <w:t xml:space="preserve"> (quarkz/</w:t>
      </w:r>
      <w:r>
        <w:rPr>
          <w:rFonts w:ascii="Helvetica" w:hAnsi="Helvetica" w:cs="Helvetica"/>
          <w:color w:val="000000"/>
        </w:rPr>
        <w:t>uaa</w:t>
      </w:r>
      <w:r>
        <w:rPr>
          <w:rFonts w:ascii="Helvetica" w:hAnsi="Helvetica" w:cs="Helvetica"/>
          <w:color w:val="000000"/>
        </w:rPr>
        <w:t>) - Dan Pavel Sinkovicz</w:t>
      </w:r>
    </w:p>
    <w:p w14:paraId="266C1051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DED20CC" w14:textId="56FD4C92" w:rsidR="008F4D0B" w:rsidRDefault="00B2537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B2537F">
        <w:rPr>
          <w:rFonts w:ascii="Helvetica" w:hAnsi="Helvetica" w:cs="Helvetica"/>
          <w:iCs/>
          <w:color w:val="000000"/>
        </w:rPr>
        <w:t>See if what we have built can be deployed</w:t>
      </w:r>
      <w:r>
        <w:rPr>
          <w:rFonts w:ascii="Helvetica" w:hAnsi="Helvetica" w:cs="Helvetica"/>
          <w:iCs/>
          <w:color w:val="000000"/>
        </w:rPr>
        <w:t>.</w:t>
      </w:r>
    </w:p>
    <w:p w14:paraId="64FFCD96" w14:textId="77777777" w:rsidR="00A64AA6" w:rsidRPr="00A64AA6" w:rsidRDefault="00A64AA6" w:rsidP="00B2537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Cs/>
          <w:color w:val="000000"/>
        </w:rPr>
      </w:pPr>
    </w:p>
    <w:p w14:paraId="7D0FFB1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544F27E" w14:textId="5A61D92D" w:rsidR="00D80239" w:rsidRPr="00824D68" w:rsidRDefault="00824D68" w:rsidP="00824D6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N/A</w:t>
      </w:r>
    </w:p>
    <w:sectPr w:rsidR="00D80239" w:rsidRPr="00824D68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C4B1F" w14:textId="77777777" w:rsidR="00F578C5" w:rsidRDefault="00F578C5" w:rsidP="00110679">
      <w:pPr>
        <w:spacing w:after="0" w:line="240" w:lineRule="auto"/>
      </w:pPr>
      <w:r>
        <w:separator/>
      </w:r>
    </w:p>
  </w:endnote>
  <w:endnote w:type="continuationSeparator" w:id="0">
    <w:p w14:paraId="7D79FD42" w14:textId="77777777" w:rsidR="00F578C5" w:rsidRDefault="00F578C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68ABC" w14:textId="77777777" w:rsidR="00F578C5" w:rsidRDefault="00F578C5" w:rsidP="00110679">
      <w:pPr>
        <w:spacing w:after="0" w:line="240" w:lineRule="auto"/>
      </w:pPr>
      <w:r>
        <w:separator/>
      </w:r>
    </w:p>
  </w:footnote>
  <w:footnote w:type="continuationSeparator" w:id="0">
    <w:p w14:paraId="02E2EC7F" w14:textId="77777777" w:rsidR="00F578C5" w:rsidRDefault="00F578C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r w:rsidRPr="00AD4B2A">
      <w:rPr>
        <w:b/>
        <w:sz w:val="32"/>
        <w:szCs w:val="32"/>
      </w:rPr>
      <w:t>KubeCF</w:t>
    </w:r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5A77DD21" w:rsidR="00110679" w:rsidRPr="008F4D0B" w:rsidRDefault="00063FA9" w:rsidP="00F41972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22</w:t>
    </w:r>
    <w:r w:rsidRPr="00063FA9">
      <w:rPr>
        <w:i/>
        <w:sz w:val="24"/>
        <w:szCs w:val="24"/>
        <w:vertAlign w:val="superscript"/>
      </w:rPr>
      <w:t>nd</w:t>
    </w:r>
    <w:r>
      <w:rPr>
        <w:i/>
        <w:sz w:val="24"/>
        <w:szCs w:val="24"/>
      </w:rPr>
      <w:t xml:space="preserve"> </w:t>
    </w:r>
    <w:r w:rsidR="00824D68">
      <w:rPr>
        <w:i/>
        <w:sz w:val="24"/>
        <w:szCs w:val="24"/>
      </w:rPr>
      <w:t>of June</w:t>
    </w:r>
    <w:r w:rsidR="00AD4B2A">
      <w:rPr>
        <w:i/>
        <w:sz w:val="24"/>
        <w:szCs w:val="24"/>
      </w:rPr>
      <w:t>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063FA9"/>
    <w:rsid w:val="001022F3"/>
    <w:rsid w:val="001062DD"/>
    <w:rsid w:val="00110679"/>
    <w:rsid w:val="002A7A77"/>
    <w:rsid w:val="002C204C"/>
    <w:rsid w:val="002D5C10"/>
    <w:rsid w:val="003B6BA0"/>
    <w:rsid w:val="005F62EB"/>
    <w:rsid w:val="00663FC3"/>
    <w:rsid w:val="00671386"/>
    <w:rsid w:val="007946D6"/>
    <w:rsid w:val="007D77FE"/>
    <w:rsid w:val="00814AEF"/>
    <w:rsid w:val="0082406C"/>
    <w:rsid w:val="00824D68"/>
    <w:rsid w:val="008F4D0B"/>
    <w:rsid w:val="00A1642C"/>
    <w:rsid w:val="00A1681A"/>
    <w:rsid w:val="00A64AA6"/>
    <w:rsid w:val="00AC6589"/>
    <w:rsid w:val="00AD3211"/>
    <w:rsid w:val="00AD3804"/>
    <w:rsid w:val="00AD4B2A"/>
    <w:rsid w:val="00B2537F"/>
    <w:rsid w:val="00B57A7C"/>
    <w:rsid w:val="00C82ACA"/>
    <w:rsid w:val="00CC2608"/>
    <w:rsid w:val="00CD1F18"/>
    <w:rsid w:val="00CE428E"/>
    <w:rsid w:val="00CE4BDE"/>
    <w:rsid w:val="00D70264"/>
    <w:rsid w:val="00D80239"/>
    <w:rsid w:val="00F41972"/>
    <w:rsid w:val="00F578C5"/>
    <w:rsid w:val="00F71CEC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937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15</cp:revision>
  <dcterms:created xsi:type="dcterms:W3CDTF">2018-05-03T14:22:00Z</dcterms:created>
  <dcterms:modified xsi:type="dcterms:W3CDTF">2020-07-03T14:40:00Z</dcterms:modified>
</cp:coreProperties>
</file>